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27" w:rsidRDefault="0045032C" w:rsidP="008C4A27">
      <w:pPr>
        <w:pStyle w:val="Salutation"/>
      </w:pPr>
      <w:r>
        <w:t>To Whom It May Concern</w:t>
      </w:r>
      <w:r w:rsidR="008C4A27">
        <w:t>:</w:t>
      </w:r>
    </w:p>
    <w:p w:rsidR="0045032C" w:rsidRPr="00D20179" w:rsidRDefault="0045032C" w:rsidP="0045032C">
      <w:pPr>
        <w:spacing w:line="360" w:lineRule="auto"/>
        <w:rPr>
          <w:sz w:val="24"/>
          <w:szCs w:val="24"/>
        </w:rPr>
      </w:pPr>
      <w:r w:rsidRPr="00D20179">
        <w:rPr>
          <w:sz w:val="24"/>
          <w:szCs w:val="24"/>
        </w:rPr>
        <w:t>I p</w:t>
      </w:r>
      <w:r>
        <w:rPr>
          <w:sz w:val="24"/>
          <w:szCs w:val="24"/>
        </w:rPr>
        <w:t>ossess</w:t>
      </w:r>
      <w:r w:rsidRPr="00D20179">
        <w:rPr>
          <w:sz w:val="24"/>
          <w:szCs w:val="24"/>
        </w:rPr>
        <w:t xml:space="preserve"> a set of skills in IT Tech Support perfect for the applied position. In high school, I attended </w:t>
      </w:r>
      <w:proofErr w:type="spellStart"/>
      <w:r w:rsidRPr="00D20179">
        <w:rPr>
          <w:sz w:val="24"/>
          <w:szCs w:val="24"/>
        </w:rPr>
        <w:t>Vinal</w:t>
      </w:r>
      <w:proofErr w:type="spellEnd"/>
      <w:r w:rsidRPr="00D20179">
        <w:rPr>
          <w:sz w:val="24"/>
          <w:szCs w:val="24"/>
        </w:rPr>
        <w:t xml:space="preserve"> Technical High School in Middletown, CT. During these four years, I had studied a wide array of Technical Skills in the IT field. My focus studies and duties included: </w:t>
      </w:r>
    </w:p>
    <w:p w:rsidR="0045032C" w:rsidRPr="00D20179" w:rsidRDefault="0045032C" w:rsidP="0045032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D20179">
        <w:rPr>
          <w:sz w:val="24"/>
          <w:szCs w:val="24"/>
        </w:rPr>
        <w:t>Setting up and maintain desktops for myself and fellow students</w:t>
      </w:r>
    </w:p>
    <w:p w:rsidR="0045032C" w:rsidRPr="00D20179" w:rsidRDefault="0045032C" w:rsidP="0045032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D20179">
        <w:rPr>
          <w:sz w:val="24"/>
          <w:szCs w:val="24"/>
        </w:rPr>
        <w:t>Microsoft Office Applications, becoming certified in PowerPoint, Excel, and Access</w:t>
      </w:r>
    </w:p>
    <w:p w:rsidR="0045032C" w:rsidRPr="00D20179" w:rsidRDefault="0045032C" w:rsidP="0045032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D20179">
        <w:rPr>
          <w:sz w:val="24"/>
          <w:szCs w:val="24"/>
        </w:rPr>
        <w:t>Networking and File Sharing, creating and maintain servers on virtual machines</w:t>
      </w:r>
    </w:p>
    <w:p w:rsidR="0045032C" w:rsidRDefault="0045032C" w:rsidP="0045032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D20179">
        <w:rPr>
          <w:sz w:val="24"/>
          <w:szCs w:val="24"/>
        </w:rPr>
        <w:t>Assist student</w:t>
      </w:r>
      <w:r>
        <w:rPr>
          <w:sz w:val="24"/>
          <w:szCs w:val="24"/>
        </w:rPr>
        <w:t>s</w:t>
      </w:r>
      <w:r w:rsidRPr="00D20179">
        <w:rPr>
          <w:sz w:val="24"/>
          <w:szCs w:val="24"/>
        </w:rPr>
        <w:t xml:space="preserve"> and faculty with desktop issues</w:t>
      </w:r>
      <w:r>
        <w:rPr>
          <w:sz w:val="24"/>
          <w:szCs w:val="24"/>
        </w:rPr>
        <w:t xml:space="preserve"> and other relevant technical issues. </w:t>
      </w:r>
    </w:p>
    <w:p w:rsidR="00AC0A88" w:rsidRDefault="00AC0A88" w:rsidP="0045032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Programming using HTML, CSS, JavaScript, and JQuery</w:t>
      </w:r>
    </w:p>
    <w:p w:rsidR="00AC0A88" w:rsidRPr="00D20179" w:rsidRDefault="00AC0A88" w:rsidP="0045032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Graphic Design and Media Production using Adobe Illustrator, InDesign, Photoshop, and Premiere </w:t>
      </w:r>
    </w:p>
    <w:p w:rsidR="0045032C" w:rsidRPr="00D20179" w:rsidRDefault="0045032C" w:rsidP="0045032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Along with my time at </w:t>
      </w:r>
      <w:proofErr w:type="spellStart"/>
      <w:r>
        <w:rPr>
          <w:sz w:val="24"/>
          <w:szCs w:val="24"/>
        </w:rPr>
        <w:t>Vi</w:t>
      </w:r>
      <w:bookmarkStart w:id="0" w:name="_GoBack"/>
      <w:bookmarkEnd w:id="0"/>
      <w:r>
        <w:rPr>
          <w:sz w:val="24"/>
          <w:szCs w:val="24"/>
        </w:rPr>
        <w:t>nal</w:t>
      </w:r>
      <w:proofErr w:type="spellEnd"/>
      <w:r>
        <w:rPr>
          <w:sz w:val="24"/>
          <w:szCs w:val="24"/>
        </w:rPr>
        <w:t xml:space="preserve"> Tech, I spent time learning customer service skills and tech support by volunteering my time helping others with relevant technical issues.  I can provide </w:t>
      </w:r>
      <w:r w:rsidR="00B82F4A">
        <w:rPr>
          <w:sz w:val="24"/>
          <w:szCs w:val="24"/>
        </w:rPr>
        <w:t xml:space="preserve">your company with the needed skills and abilities listed in the job description. I look forward to hearing from you. </w:t>
      </w:r>
    </w:p>
    <w:p w:rsidR="00B4528D" w:rsidRDefault="008417D1" w:rsidP="00B82F4A">
      <w:pPr>
        <w:pStyle w:val="Closing"/>
      </w:pPr>
      <w:r>
        <w:t>Sincerely,</w:t>
      </w:r>
    </w:p>
    <w:p w:rsidR="00B82F4A" w:rsidRPr="00B82F4A" w:rsidRDefault="00B82F4A" w:rsidP="00B82F4A">
      <w:pPr>
        <w:pStyle w:val="Signature"/>
      </w:pPr>
      <w:r>
        <w:t>Jazer Lockhart</w:t>
      </w:r>
    </w:p>
    <w:sectPr w:rsidR="00B82F4A" w:rsidRPr="00B82F4A">
      <w:footerReference w:type="default" r:id="rId7"/>
      <w:headerReference w:type="firs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6F4" w:rsidRDefault="00A446F4" w:rsidP="008C4A27">
      <w:pPr>
        <w:spacing w:after="0"/>
      </w:pPr>
      <w:r>
        <w:separator/>
      </w:r>
    </w:p>
  </w:endnote>
  <w:endnote w:type="continuationSeparator" w:id="0">
    <w:p w:rsidR="00A446F4" w:rsidRDefault="00A446F4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6F4" w:rsidRDefault="00A446F4" w:rsidP="008C4A27">
      <w:pPr>
        <w:spacing w:after="0"/>
      </w:pPr>
      <w:r>
        <w:separator/>
      </w:r>
    </w:p>
  </w:footnote>
  <w:footnote w:type="continuationSeparator" w:id="0">
    <w:p w:rsidR="00A446F4" w:rsidRDefault="00A446F4" w:rsidP="008C4A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A26" w:rsidRPr="001D271C" w:rsidRDefault="005B1A26" w:rsidP="001D271C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>Jazer Lockhart</w:t>
    </w:r>
  </w:p>
  <w:p w:rsidR="005B1A26" w:rsidRDefault="005B1A26">
    <w:pPr>
      <w:pStyle w:val="Header"/>
    </w:pPr>
    <w:r>
      <w:t xml:space="preserve">40 </w:t>
    </w:r>
    <w:proofErr w:type="spellStart"/>
    <w:r>
      <w:t>Braeburn</w:t>
    </w:r>
    <w:proofErr w:type="spellEnd"/>
    <w:r>
      <w:t xml:space="preserve"> Ln, Middletown, CT</w:t>
    </w:r>
    <w:r>
      <w:ptab w:relativeTo="margin" w:alignment="center" w:leader="none"/>
    </w:r>
    <w:r>
      <w:t>Jazer.Lockhart@cthss.org</w:t>
    </w:r>
    <w:r>
      <w:ptab w:relativeTo="margin" w:alignment="right" w:leader="none"/>
    </w:r>
    <w:r>
      <w:t>(860)878-1036</w:t>
    </w:r>
  </w:p>
  <w:p w:rsidR="005B1A26" w:rsidRDefault="005B1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B54876"/>
    <w:multiLevelType w:val="hybridMultilevel"/>
    <w:tmpl w:val="546C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2C"/>
    <w:rsid w:val="00077B54"/>
    <w:rsid w:val="00293B83"/>
    <w:rsid w:val="0045032C"/>
    <w:rsid w:val="004C6507"/>
    <w:rsid w:val="00586C86"/>
    <w:rsid w:val="005B1A26"/>
    <w:rsid w:val="005B691D"/>
    <w:rsid w:val="006A3CE7"/>
    <w:rsid w:val="008417D1"/>
    <w:rsid w:val="008713F9"/>
    <w:rsid w:val="008C4A27"/>
    <w:rsid w:val="009B35E6"/>
    <w:rsid w:val="009C015A"/>
    <w:rsid w:val="00A446F4"/>
    <w:rsid w:val="00A71493"/>
    <w:rsid w:val="00AC0A88"/>
    <w:rsid w:val="00B137AD"/>
    <w:rsid w:val="00B4528D"/>
    <w:rsid w:val="00B82F4A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FE76"/>
  <w15:chartTrackingRefBased/>
  <w15:docId w15:val="{3078F69B-DB47-4DCB-BB7C-73A76548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paragraph" w:styleId="ListParagraph">
    <w:name w:val="List Paragraph"/>
    <w:basedOn w:val="Normal"/>
    <w:uiPriority w:val="34"/>
    <w:qFormat/>
    <w:rsid w:val="0045032C"/>
    <w:pPr>
      <w:spacing w:after="160" w:line="259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khartj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33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JL. Lockhart</dc:creator>
  <cp:keywords/>
  <dc:description/>
  <cp:lastModifiedBy>Jazer JL. Lockhart</cp:lastModifiedBy>
  <cp:revision>5</cp:revision>
  <dcterms:created xsi:type="dcterms:W3CDTF">2018-10-12T16:37:00Z</dcterms:created>
  <dcterms:modified xsi:type="dcterms:W3CDTF">2018-11-29T16:56:00Z</dcterms:modified>
</cp:coreProperties>
</file>